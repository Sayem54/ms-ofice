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31" w:rsidRDefault="00C46B32" w:rsidP="0025656E">
      <w:pPr>
        <w:pStyle w:val="GraphicAnchor"/>
      </w:pPr>
      <w:bookmarkStart w:id="0" w:name="_GoBack"/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1069E" id="Group 2" o:spid="_x0000_s1026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86"/>
        <w:gridCol w:w="951"/>
        <w:gridCol w:w="480"/>
        <w:gridCol w:w="1439"/>
      </w:tblGrid>
      <w:tr w:rsidR="00C46B32" w:rsidTr="00C46B32">
        <w:trPr>
          <w:trHeight w:val="2716"/>
        </w:trPr>
        <w:tc>
          <w:tcPr>
            <w:tcW w:w="1439" w:type="dxa"/>
          </w:tcPr>
          <w:p w:rsidR="00C46B32" w:rsidRDefault="00C46B32"/>
        </w:tc>
        <w:tc>
          <w:tcPr>
            <w:tcW w:w="11032" w:type="dxa"/>
            <w:gridSpan w:val="6"/>
            <w:vAlign w:val="center"/>
          </w:tcPr>
          <w:p w:rsidR="00C46B32" w:rsidRDefault="0011067E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6DAD809604B14AA5B8F66C32C7715DB9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C46B32" w:rsidRDefault="00C46B32"/>
        </w:tc>
      </w:tr>
      <w:tr w:rsidR="005B09BE" w:rsidTr="00BE7829">
        <w:trPr>
          <w:trHeight w:val="430"/>
        </w:trPr>
        <w:tc>
          <w:tcPr>
            <w:tcW w:w="14390" w:type="dxa"/>
            <w:gridSpan w:val="9"/>
          </w:tcPr>
          <w:p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BF5228" id="Rectangle 22" o:spid="_x0000_s1026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:rsidTr="00E3784F">
        <w:trPr>
          <w:trHeight w:val="408"/>
        </w:trPr>
        <w:tc>
          <w:tcPr>
            <w:tcW w:w="2878" w:type="dxa"/>
            <w:gridSpan w:val="2"/>
          </w:tcPr>
          <w:p w:rsidR="00292168" w:rsidRDefault="00292168"/>
        </w:tc>
        <w:tc>
          <w:tcPr>
            <w:tcW w:w="8642" w:type="dxa"/>
            <w:gridSpan w:val="4"/>
            <w:vAlign w:val="center"/>
          </w:tcPr>
          <w:p w:rsidR="00292168" w:rsidRPr="00292168" w:rsidRDefault="0011067E" w:rsidP="00EE5A14">
            <w:pPr>
              <w:pStyle w:val="Heading2"/>
            </w:pPr>
            <w:sdt>
              <w:sdtPr>
                <w:id w:val="2065522394"/>
                <w:placeholder>
                  <w:docPart w:val="6849130C642149A4B4C493E2FE07FB27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0" w:type="dxa"/>
            <w:gridSpan w:val="3"/>
          </w:tcPr>
          <w:p w:rsidR="00292168" w:rsidRDefault="00292168"/>
        </w:tc>
      </w:tr>
      <w:tr w:rsidR="005B09BE" w:rsidTr="00DA07D7">
        <w:trPr>
          <w:trHeight w:val="854"/>
        </w:trPr>
        <w:tc>
          <w:tcPr>
            <w:tcW w:w="14390" w:type="dxa"/>
            <w:gridSpan w:val="9"/>
          </w:tcPr>
          <w:p w:rsidR="005B09BE" w:rsidRDefault="005B09BE"/>
        </w:tc>
      </w:tr>
      <w:tr w:rsidR="00292168" w:rsidTr="00292168">
        <w:tc>
          <w:tcPr>
            <w:tcW w:w="1439" w:type="dxa"/>
          </w:tcPr>
          <w:p w:rsidR="00292168" w:rsidRDefault="00292168"/>
        </w:tc>
        <w:tc>
          <w:tcPr>
            <w:tcW w:w="11512" w:type="dxa"/>
            <w:gridSpan w:val="7"/>
          </w:tcPr>
          <w:p w:rsidR="00292168" w:rsidRPr="00E3784F" w:rsidRDefault="00E3784F" w:rsidP="00E3784F">
            <w:pPr>
              <w:pStyle w:val="Heading1Alt"/>
            </w:pPr>
            <w:r>
              <w:t>MD. MAHBUB HASAN NAHID</w:t>
            </w:r>
          </w:p>
        </w:tc>
        <w:tc>
          <w:tcPr>
            <w:tcW w:w="1439" w:type="dxa"/>
          </w:tcPr>
          <w:p w:rsidR="00292168" w:rsidRDefault="00292168"/>
        </w:tc>
      </w:tr>
      <w:tr w:rsidR="00292168" w:rsidTr="00E3784F">
        <w:tc>
          <w:tcPr>
            <w:tcW w:w="2878" w:type="dxa"/>
            <w:gridSpan w:val="2"/>
          </w:tcPr>
          <w:p w:rsidR="00292168" w:rsidRDefault="00292168"/>
        </w:tc>
        <w:tc>
          <w:tcPr>
            <w:tcW w:w="2878" w:type="dxa"/>
            <w:gridSpan w:val="2"/>
          </w:tcPr>
          <w:p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33AEBBC9" wp14:editId="6BFCF4F4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114935</wp:posOffset>
                      </wp:positionV>
                      <wp:extent cx="7143750" cy="685800"/>
                      <wp:effectExtent l="0" t="0" r="0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0" cy="6858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5B075" id="Rectangle 23" o:spid="_x0000_s1026" style="position:absolute;margin-left:-50.15pt;margin-top:9.05pt;width:562.5pt;height:54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292168" w:rsidRDefault="00292168"/>
        </w:tc>
        <w:tc>
          <w:tcPr>
            <w:tcW w:w="2886" w:type="dxa"/>
          </w:tcPr>
          <w:p w:rsidR="00292168" w:rsidRDefault="00292168"/>
        </w:tc>
        <w:tc>
          <w:tcPr>
            <w:tcW w:w="2870" w:type="dxa"/>
            <w:gridSpan w:val="3"/>
          </w:tcPr>
          <w:p w:rsidR="00292168" w:rsidRDefault="00292168"/>
        </w:tc>
      </w:tr>
      <w:tr w:rsidR="005B09BE" w:rsidTr="0011067E">
        <w:trPr>
          <w:trHeight w:val="45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4"/>
            <w:vAlign w:val="center"/>
          </w:tcPr>
          <w:p w:rsidR="005B09BE" w:rsidRPr="0011067E" w:rsidRDefault="00E3784F" w:rsidP="00EE5A14">
            <w:pPr>
              <w:pStyle w:val="Heading2"/>
              <w:rPr>
                <w:sz w:val="28"/>
              </w:rPr>
            </w:pPr>
            <w:r w:rsidRPr="0011067E">
              <w:rPr>
                <w:sz w:val="36"/>
              </w:rPr>
              <w:t xml:space="preserve"> </w:t>
            </w:r>
            <w:sdt>
              <w:sdtPr>
                <w:rPr>
                  <w:sz w:val="36"/>
                </w:rPr>
                <w:id w:val="604704577"/>
                <w:placeholder>
                  <w:docPart w:val="DAE70840D92C46E69457BDF65EE07D7F"/>
                </w:placeholder>
                <w:temporary/>
                <w:showingPlcHdr/>
                <w15:appearance w15:val="hidden"/>
              </w:sdtPr>
              <w:sdtContent>
                <w:r w:rsidRPr="0011067E">
                  <w:rPr>
                    <w:sz w:val="36"/>
                  </w:rPr>
                  <w:t>HAS SUCCESSFULLY COMPLETED THE</w:t>
                </w:r>
              </w:sdtContent>
            </w:sdt>
            <w:r w:rsidRPr="0011067E">
              <w:rPr>
                <w:sz w:val="36"/>
              </w:rPr>
              <w:t xml:space="preserve"> COURCE OF MS OFFICE</w:t>
            </w: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E3784F">
        <w:trPr>
          <w:trHeight w:val="41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E3784F">
        <w:trPr>
          <w:trHeight w:val="58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11067E" w:rsidP="00EE5A14">
            <w:pPr>
              <w:pStyle w:val="Heading3"/>
            </w:pPr>
            <w:r w:rsidRPr="0011067E">
              <w:rPr>
                <w:sz w:val="32"/>
              </w:rPr>
              <w:t>SMART OFFICE MANAGEMENT</w:t>
            </w: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E3784F">
        <w:trPr>
          <w:trHeight w:val="666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1439" w:type="dxa"/>
          </w:tcPr>
          <w:p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11067E" w:rsidP="00EE5A14">
            <w:pPr>
              <w:jc w:val="center"/>
            </w:pPr>
            <w:sdt>
              <w:sdtPr>
                <w:id w:val="-922110409"/>
                <w:placeholder>
                  <w:docPart w:val="29282E87694B4BDDA57E84E3D7559E1A"/>
                </w:placeholder>
                <w:showingPlcHdr/>
                <w15:appearance w15:val="hidden"/>
              </w:sdtPr>
              <w:sdtEndPr/>
              <w:sdtContent>
                <w:r w:rsidR="00EE5A14">
                  <w:t>Month, Day, Year</w:t>
                </w:r>
              </w:sdtContent>
            </w:sdt>
          </w:p>
        </w:tc>
        <w:tc>
          <w:tcPr>
            <w:tcW w:w="1439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Default="0011067E" w:rsidP="00EE5A14">
            <w:pPr>
              <w:jc w:val="center"/>
            </w:pPr>
            <w:sdt>
              <w:sdtPr>
                <w:id w:val="2123259564"/>
                <w:placeholder>
                  <w:docPart w:val="7684111BC8C447E788296C9038EAF71D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SIGNED, Signature Name, Title</w:t>
                </w:r>
              </w:sdtContent>
            </w:sdt>
          </w:p>
        </w:tc>
        <w:tc>
          <w:tcPr>
            <w:tcW w:w="1439" w:type="dxa"/>
          </w:tcPr>
          <w:p w:rsidR="005B09BE" w:rsidRDefault="005B09BE"/>
        </w:tc>
      </w:tr>
      <w:tr w:rsidR="005B09BE" w:rsidTr="00E3784F">
        <w:trPr>
          <w:trHeight w:val="49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E3784F">
        <w:trPr>
          <w:trHeight w:val="985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2878" w:type="dxa"/>
            <w:gridSpan w:val="2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B09BE" w:rsidRPr="005B09BE" w:rsidRDefault="0011067E" w:rsidP="00EE5A14">
            <w:pPr>
              <w:pStyle w:val="Heading2"/>
            </w:pPr>
            <w:sdt>
              <w:sdtPr>
                <w:id w:val="-447464332"/>
                <w:placeholder>
                  <w:docPart w:val="F355D3216A3D46E98DE7F6F4723B21E6"/>
                </w:placeholder>
                <w:temporary/>
                <w:showingPlcHdr/>
                <w15:appearance w15:val="hidden"/>
              </w:sdtPr>
              <w:sdtEndPr/>
              <w:sdtContent>
                <w:r w:rsidR="00EE5A14">
                  <w:t>Company Logo</w:t>
                </w:r>
              </w:sdtContent>
            </w:sdt>
          </w:p>
        </w:tc>
        <w:tc>
          <w:tcPr>
            <w:tcW w:w="2886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0" w:type="dxa"/>
            <w:gridSpan w:val="3"/>
          </w:tcPr>
          <w:p w:rsidR="005B09BE" w:rsidRDefault="005B09BE"/>
        </w:tc>
      </w:tr>
    </w:tbl>
    <w:p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84F" w:rsidRDefault="00E3784F" w:rsidP="00E274A2">
      <w:r>
        <w:separator/>
      </w:r>
    </w:p>
  </w:endnote>
  <w:endnote w:type="continuationSeparator" w:id="0">
    <w:p w:rsidR="00E3784F" w:rsidRDefault="00E3784F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84F" w:rsidRDefault="00E3784F" w:rsidP="00E274A2">
      <w:r>
        <w:separator/>
      </w:r>
    </w:p>
  </w:footnote>
  <w:footnote w:type="continuationSeparator" w:id="0">
    <w:p w:rsidR="00E3784F" w:rsidRDefault="00E3784F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84F"/>
    <w:rsid w:val="000017A0"/>
    <w:rsid w:val="000A641B"/>
    <w:rsid w:val="0011067E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F6D24"/>
    <w:rsid w:val="0059337D"/>
    <w:rsid w:val="005B09BE"/>
    <w:rsid w:val="006C60E6"/>
    <w:rsid w:val="0074596A"/>
    <w:rsid w:val="00793A50"/>
    <w:rsid w:val="007C7831"/>
    <w:rsid w:val="00AC0554"/>
    <w:rsid w:val="00B813A3"/>
    <w:rsid w:val="00C46B32"/>
    <w:rsid w:val="00CD1290"/>
    <w:rsid w:val="00DB7228"/>
    <w:rsid w:val="00DD00C7"/>
    <w:rsid w:val="00E274A2"/>
    <w:rsid w:val="00E3784F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AD809604B14AA5B8F66C32C7715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9C07-BBF7-4288-95EC-5246442EE972}"/>
      </w:docPartPr>
      <w:docPartBody>
        <w:p w:rsidR="00000000" w:rsidRDefault="00E958A8">
          <w:pPr>
            <w:pStyle w:val="6DAD809604B14AA5B8F66C32C7715DB9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6849130C642149A4B4C493E2FE07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9091D-2B8A-45F2-B6CC-9E4FCCF0F8EA}"/>
      </w:docPartPr>
      <w:docPartBody>
        <w:p w:rsidR="00000000" w:rsidRDefault="00E958A8">
          <w:pPr>
            <w:pStyle w:val="6849130C642149A4B4C493E2FE07FB27"/>
          </w:pPr>
          <w:r w:rsidRPr="00292168">
            <w:t>THIS ACKNOWLEDGES THAT</w:t>
          </w:r>
        </w:p>
      </w:docPartBody>
    </w:docPart>
    <w:docPart>
      <w:docPartPr>
        <w:name w:val="29282E87694B4BDDA57E84E3D7559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23DC2-CE80-46C2-9C94-CB7BD75662BA}"/>
      </w:docPartPr>
      <w:docPartBody>
        <w:p w:rsidR="00000000" w:rsidRDefault="00E958A8">
          <w:pPr>
            <w:pStyle w:val="29282E87694B4BDDA57E84E3D7559E1A"/>
          </w:pPr>
          <w:r>
            <w:t>Month, Day, Year</w:t>
          </w:r>
        </w:p>
      </w:docPartBody>
    </w:docPart>
    <w:docPart>
      <w:docPartPr>
        <w:name w:val="7684111BC8C447E788296C9038EA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589C7-CF41-44B2-A774-9F64D5AB6A08}"/>
      </w:docPartPr>
      <w:docPartBody>
        <w:p w:rsidR="00000000" w:rsidRDefault="00E958A8">
          <w:pPr>
            <w:pStyle w:val="7684111BC8C447E788296C9038EAF71D"/>
          </w:pPr>
          <w:r w:rsidRPr="005B09BE">
            <w:t>SIGNED, Signature Name, Title</w:t>
          </w:r>
        </w:p>
      </w:docPartBody>
    </w:docPart>
    <w:docPart>
      <w:docPartPr>
        <w:name w:val="F355D3216A3D46E98DE7F6F4723B2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ED1BE-D7CF-4491-9F6F-CB57D9BB5DD4}"/>
      </w:docPartPr>
      <w:docPartBody>
        <w:p w:rsidR="00000000" w:rsidRDefault="00E958A8">
          <w:pPr>
            <w:pStyle w:val="F355D3216A3D46E98DE7F6F4723B21E6"/>
          </w:pPr>
          <w:r>
            <w:t>Company Logo</w:t>
          </w:r>
        </w:p>
      </w:docPartBody>
    </w:docPart>
    <w:docPart>
      <w:docPartPr>
        <w:name w:val="DAE70840D92C46E69457BDF65EE07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E569-0416-4571-92DF-67489FA4661E}"/>
      </w:docPartPr>
      <w:docPartBody>
        <w:p w:rsidR="00000000" w:rsidRDefault="00E958A8" w:rsidP="00E958A8">
          <w:pPr>
            <w:pStyle w:val="DAE70840D92C46E69457BDF65EE07D7F"/>
          </w:pPr>
          <w:r w:rsidRPr="005B09BE"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A8"/>
    <w:rsid w:val="00E9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D809604B14AA5B8F66C32C7715DB9">
    <w:name w:val="6DAD809604B14AA5B8F66C32C7715DB9"/>
  </w:style>
  <w:style w:type="paragraph" w:customStyle="1" w:styleId="6849130C642149A4B4C493E2FE07FB27">
    <w:name w:val="6849130C642149A4B4C493E2FE07FB27"/>
  </w:style>
  <w:style w:type="paragraph" w:customStyle="1" w:styleId="182C6BF78EE449EA8B97F8C90C572B74">
    <w:name w:val="182C6BF78EE449EA8B97F8C90C572B74"/>
  </w:style>
  <w:style w:type="paragraph" w:customStyle="1" w:styleId="BB6AFE1C37C445208413BB3A7E2EA237">
    <w:name w:val="BB6AFE1C37C445208413BB3A7E2EA237"/>
  </w:style>
  <w:style w:type="paragraph" w:customStyle="1" w:styleId="809A81BE434C4C519B9C685442745FD9">
    <w:name w:val="809A81BE434C4C519B9C685442745FD9"/>
  </w:style>
  <w:style w:type="paragraph" w:customStyle="1" w:styleId="29282E87694B4BDDA57E84E3D7559E1A">
    <w:name w:val="29282E87694B4BDDA57E84E3D7559E1A"/>
  </w:style>
  <w:style w:type="paragraph" w:customStyle="1" w:styleId="7684111BC8C447E788296C9038EAF71D">
    <w:name w:val="7684111BC8C447E788296C9038EAF71D"/>
  </w:style>
  <w:style w:type="paragraph" w:customStyle="1" w:styleId="F355D3216A3D46E98DE7F6F4723B21E6">
    <w:name w:val="F355D3216A3D46E98DE7F6F4723B21E6"/>
  </w:style>
  <w:style w:type="paragraph" w:customStyle="1" w:styleId="1337739EC7ED4FF0AF27D6EFCFCB4B25">
    <w:name w:val="1337739EC7ED4FF0AF27D6EFCFCB4B25"/>
    <w:rsid w:val="00E958A8"/>
  </w:style>
  <w:style w:type="paragraph" w:customStyle="1" w:styleId="DAE70840D92C46E69457BDF65EE07D7F">
    <w:name w:val="DAE70840D92C46E69457BDF65EE07D7F"/>
    <w:rsid w:val="00E95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2024-12-10T06:34:00Z</dcterms:created>
  <dcterms:modified xsi:type="dcterms:W3CDTF">2024-12-10T06:47:00Z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